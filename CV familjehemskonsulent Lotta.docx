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72F94" w14:textId="77777777" w:rsidR="001A2433" w:rsidRPr="00BB1041" w:rsidRDefault="001A2433" w:rsidP="001A2433">
      <w:pPr>
        <w:rPr>
          <w:rFonts w:asciiTheme="majorHAnsi" w:eastAsia="Times New Roman" w:hAnsiTheme="majorHAnsi" w:cstheme="majorHAnsi"/>
          <w:b/>
          <w:color w:val="00000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B1041">
        <w:rPr>
          <w:rFonts w:asciiTheme="majorHAnsi" w:eastAsia="Times New Roman" w:hAnsiTheme="majorHAnsi" w:cstheme="majorHAnsi"/>
          <w:b/>
          <w:color w:val="00000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Arbetslivserfarenhet</w:t>
      </w:r>
    </w:p>
    <w:p w14:paraId="5B992FA8" w14:textId="77777777" w:rsidR="001A2433" w:rsidRPr="00BB1041" w:rsidRDefault="001A2433" w:rsidP="001A2433">
      <w:pPr>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Föreståndare</w:t>
      </w: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20180401-pågår</w:t>
      </w: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Jogersögruppen HVB AB</w:t>
      </w: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Heltid</w:t>
      </w:r>
    </w:p>
    <w:p w14:paraId="1EC639A4" w14:textId="77777777" w:rsidR="001A2433" w:rsidRPr="00BB1041" w:rsidRDefault="001A2433" w:rsidP="001A2433">
      <w:pPr>
        <w:spacing w:after="200"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B1041">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Godkänd föreståndare av IVO maj, 2018. Jag ansvarar för att ge ungdomarna de behandlingsinsatser med utgångspunkt från vad som ingår i deras vårdplan. Dokumenterar fortlöpande och skickar utvärdering till socialtjänsten. Kvalitetssäkring, arbetsmiljöansvar samt personalansvar ligger på min tjänst. Coachande samtal med såväl ungdomar, föräldrar och behandlingsassistenter. </w:t>
      </w:r>
    </w:p>
    <w:p w14:paraId="359E1ADA" w14:textId="77777777" w:rsidR="001A2433" w:rsidRPr="00BB1041" w:rsidRDefault="001A2433" w:rsidP="001A2433">
      <w:pPr>
        <w:spacing w:before="100" w:after="100" w:line="276" w:lineRule="auto"/>
        <w:rPr>
          <w:rFonts w:ascii="Helvetica" w:eastAsia="Times New Roman" w:hAnsi="Helvetica" w:cs="Times New Roman"/>
          <w:b/>
          <w:color w:val="23347E"/>
          <w:sz w:val="20"/>
          <w:szCs w:val="20"/>
          <w:u w:val="thick" w:color="23347E"/>
        </w:rPr>
      </w:pP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Avdelningsföreståndare</w:t>
      </w: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20010401-20180331</w:t>
      </w: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SiS ungdomshem Lövsta</w:t>
      </w: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Heltid</w:t>
      </w:r>
    </w:p>
    <w:p w14:paraId="0D78E19C" w14:textId="77777777" w:rsidR="001A2433" w:rsidRPr="00BB1041" w:rsidRDefault="001A2433" w:rsidP="001A2433">
      <w:pPr>
        <w:spacing w:before="100" w:after="100" w:line="360" w:lineRule="auto"/>
        <w:rPr>
          <w:rFonts w:ascii="Calibri" w:eastAsia="Times New Roman" w:hAnsi="Calibri" w:cs="Times New Roman"/>
          <w:sz w:val="20"/>
          <w:szCs w:val="20"/>
        </w:rPr>
      </w:pPr>
      <w:r w:rsidRPr="00BB1041">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Jag ansvarade för att leda avdelningen mot myndighetens och institutionens uppsatta mål. Jag hade ansvar för avdelningens ekonomi, personal och arbetsmiljö, verksamhetskvalitet och dokumentation. Jag ansvarade även för att förankra och implementera myndighetens beslut och regelbundet följa upp verksamheten som bedrevs på avdelningen. Jag var en del av institutionens ledningsgrupp. Jag ledde arbete för 19 fast anställda samt ca 12 timanställda behandlingsassistenter.</w:t>
      </w:r>
    </w:p>
    <w:p w14:paraId="7173CAED" w14:textId="77777777" w:rsidR="001A2433" w:rsidRPr="00BB1041" w:rsidRDefault="001A2433" w:rsidP="001A2433">
      <w:pPr>
        <w:spacing w:after="200"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Bitr. avdelningsföreståndare</w:t>
      </w:r>
      <w:r w:rsidRPr="00BB1041">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19990601-20010331</w:t>
      </w: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SiS ungdomshem Lövsta</w:t>
      </w: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Heltid</w:t>
      </w:r>
    </w:p>
    <w:p w14:paraId="023CDB37" w14:textId="77777777" w:rsidR="001A2433" w:rsidRPr="00BB1041" w:rsidRDefault="001A2433" w:rsidP="001A2433">
      <w:pPr>
        <w:spacing w:after="200"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B1041">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Jag ansvarade för att vara avdelningsföreståndaren behjälplig i att leda avdelningen samt ersätta vid dennes frånvaro.</w:t>
      </w:r>
    </w:p>
    <w:p w14:paraId="73B27CDB" w14:textId="77777777" w:rsidR="001A2433" w:rsidRPr="00BB1041" w:rsidRDefault="001A2433" w:rsidP="001A2433">
      <w:pPr>
        <w:spacing w:after="200"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Behandlingsassistent</w:t>
      </w:r>
      <w:r w:rsidRPr="00BB1041">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19910501-19990531</w:t>
      </w: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SiS ungdomshem Lövsta</w:t>
      </w: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Heltid</w:t>
      </w:r>
    </w:p>
    <w:p w14:paraId="216CE063" w14:textId="77777777" w:rsidR="001A2433" w:rsidRPr="00BB1041" w:rsidRDefault="001A2433" w:rsidP="001A2433">
      <w:pPr>
        <w:spacing w:after="200"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B1041">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Mitt arbete syftade till att ge ungdomarna redskap att förändra sin livssituation.</w:t>
      </w:r>
      <w:r w:rsidRPr="00BB1041">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br/>
        <w:t xml:space="preserve">Som behandlingsassistent hade jag haft ett stort ansvar för det dagliga praktiska arbetet med eleverna. Daglig dokumentation ingick. Jag ansvarade tillsammans med övrig personal för att behandlingsplaner upprättades och att behandlingsinsatser genomfördes. </w:t>
      </w:r>
    </w:p>
    <w:p w14:paraId="68E90610" w14:textId="77777777" w:rsidR="001A2433" w:rsidRPr="00BB1041" w:rsidRDefault="001A2433" w:rsidP="001A2433">
      <w:pPr>
        <w:rPr>
          <w:rFonts w:asciiTheme="majorHAnsi" w:hAnsiTheme="majorHAnsi" w:cstheme="majorHAnsi"/>
        </w:rPr>
      </w:pPr>
      <w:r w:rsidRPr="00BB1041">
        <w:rPr>
          <w:rFonts w:asciiTheme="majorHAnsi" w:hAnsiTheme="majorHAnsi" w:cstheme="majorHAnsi"/>
          <w:b/>
        </w:rPr>
        <w:t>Utbildningar och kurser</w:t>
      </w:r>
    </w:p>
    <w:p w14:paraId="4E9A7452" w14:textId="77777777" w:rsidR="001A2433" w:rsidRDefault="001A2433" w:rsidP="001A2433">
      <w:pP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166D45D5"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Psykiatri </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 xml:space="preserve">15 p </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ht 2020 – pågår</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 xml:space="preserve">Uppsala universitet </w:t>
      </w:r>
    </w:p>
    <w:p w14:paraId="791CC043"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F771AE">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Socialpsykologi och förändringsarbete i arbetslivet</w:t>
      </w:r>
    </w:p>
    <w:p w14:paraId="5F08B9E8"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7,5 p</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vt 2020</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Linnéuniversitetet</w:t>
      </w:r>
    </w:p>
    <w:p w14:paraId="6CD0E4F3"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Psykiatri, grund</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7,5 p</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ht 2019</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Högskolan i Skövde</w:t>
      </w:r>
    </w:p>
    <w:p w14:paraId="24EC3F28"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Unga, Sex och Internet </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7,5 p</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ht 2019</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 xml:space="preserve">Umeå universitet </w:t>
      </w:r>
    </w:p>
    <w:p w14:paraId="163FA532"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lastRenderedPageBreak/>
        <w:t xml:space="preserve">Utvecklingspsykologi </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 xml:space="preserve">7,5 p </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vt 2019</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Mälardalens högskola</w:t>
      </w:r>
    </w:p>
    <w:p w14:paraId="22B12377"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Steg 1-utbildning</w:t>
      </w:r>
      <w:r w:rsidRPr="00F76DD9">
        <w:t xml:space="preserve"> </w:t>
      </w:r>
      <w:r w:rsidRPr="00F76DD9">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i kognitiv och beteendeinriktad psykoterapi</w:t>
      </w:r>
    </w:p>
    <w:p w14:paraId="00AA5DD5" w14:textId="77777777" w:rsidR="001A2433" w:rsidRDefault="001A2433" w:rsidP="001A2433">
      <w:pPr>
        <w:spacing w:line="360" w:lineRule="auto"/>
        <w:ind w:left="6520" w:hanging="2605"/>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ht 2010 – ht 2011</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sidRPr="00160020">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Centrum för Kognitiv Psykoterapi</w:t>
      </w:r>
    </w:p>
    <w:p w14:paraId="22DE6070"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160020">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Dialektisk beteendeterapi</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vt 2005</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sidRPr="00160020">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University of Nevada</w:t>
      </w:r>
    </w:p>
    <w:p w14:paraId="48267B09"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F76DD9">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Flickor på institution, psykosocialt arbete med sexuellt utsatta</w:t>
      </w:r>
    </w:p>
    <w:p w14:paraId="074ADF27"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15 p</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ht 2002- vt 2003</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Ersta Sköndal högskola</w:t>
      </w:r>
    </w:p>
    <w:p w14:paraId="5E5F92EA" w14:textId="77777777" w:rsidR="001A2433" w:rsidRDefault="001A2433" w:rsidP="001A2433">
      <w:pPr>
        <w:spacing w:line="360" w:lineRule="auto"/>
        <w:ind w:left="3915" w:hanging="3915"/>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160020">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Orienterande utbildning i kognitiv psykoterapi</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vt 2003</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sidRPr="00160020">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Svenska institutet för </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K</w:t>
      </w:r>
      <w:r w:rsidRPr="00160020">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ognitiv </w:t>
      </w:r>
    </w:p>
    <w:p w14:paraId="1393FA3F" w14:textId="77777777" w:rsidR="001A2433" w:rsidRDefault="001A2433" w:rsidP="001A2433">
      <w:pPr>
        <w:spacing w:line="360" w:lineRule="auto"/>
        <w:ind w:left="3915" w:hanging="3915"/>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P</w:t>
      </w:r>
      <w:r w:rsidRPr="00160020">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sykoterapi</w:t>
      </w:r>
    </w:p>
    <w:p w14:paraId="2EF3F132"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F76DD9">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Pedagogik med inr</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iktning</w:t>
      </w:r>
      <w:r w:rsidRPr="00F76DD9">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mot ungdoms och missbrukarvården</w:t>
      </w:r>
    </w:p>
    <w:p w14:paraId="5F78C861"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 xml:space="preserve">30 p </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ht 1999 – vt 2000</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Linnéuniversitetet</w:t>
      </w:r>
    </w:p>
    <w:p w14:paraId="37AC1A70"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F76DD9">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Att utveckla behandlarrollen inom institutionsvården</w:t>
      </w:r>
    </w:p>
    <w:p w14:paraId="607F156D"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30 p</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ht 1995 - vt1996</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sidRPr="00F76DD9">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Linnéuniversitetet</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p>
    <w:p w14:paraId="0665CF2B"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Utöver ovanstående längre kurser har jag under åren gått kortare kurser och utbildningar i Savry (Structured Assessment of Violence Risk in Youth), MI (Motiverande samtal), ART (Agression Replecment Training), jämställdhet, KBT, mäns våld mot kvinnor, etik och värdegrund, självskadebeteende, självskydd, HLR, konflikthantering, arbetsmiljö, arbetsrätt, </w:t>
      </w:r>
      <w:r w:rsidRPr="00113B9F">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UL- Utvecklande Ledarskap</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l</w:t>
      </w:r>
      <w:r w:rsidRPr="00113B9F">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eda en evidensbaserad praktik</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att vara f</w:t>
      </w:r>
      <w:r w:rsidRPr="00113B9F">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öredöme</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som ledare, processinriktad ledarutbildning. </w:t>
      </w:r>
    </w:p>
    <w:p w14:paraId="0AC94C90"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Jag har gått i egen psykoterapi, 50 tillfällen, under perioden 20181205 – 20200402</w:t>
      </w:r>
    </w:p>
    <w:p w14:paraId="678ADCAB"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Jag har även dokument/intyg som styrker totalt sett 634 timmar handledning.</w:t>
      </w:r>
    </w:p>
    <w:p w14:paraId="55407A57"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Jag har god datorvana och har lätt för att lära in nya system att arbeta i. Jag har lätt för att uttrycka mig i tal och skrift.</w:t>
      </w:r>
    </w:p>
    <w:p w14:paraId="25A23CDD" w14:textId="77777777" w:rsidR="001A2433" w:rsidRPr="00F771AE"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Jag gillar att köra bil och har taxilegitimation </w:t>
      </w:r>
      <w:r w:rsidRPr="00516D7F">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sym w:font="Wingdings" w:char="F04A"/>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p>
    <w:p w14:paraId="6B048454" w14:textId="1448C68E" w:rsidR="00F411BD" w:rsidRPr="00714D7B" w:rsidRDefault="00F411BD" w:rsidP="00994170">
      <w:pPr>
        <w:pStyle w:val="NSUrubrik1"/>
        <w:rPr>
          <w:rFonts w:ascii="Times New Roman" w:hAnsi="Times New Roman" w:cs="Times New Roman"/>
          <w:b/>
          <w:bCs/>
          <w:sz w:val="24"/>
          <w:szCs w:val="24"/>
        </w:rPr>
      </w:pPr>
    </w:p>
    <w:sectPr w:rsidR="00F411BD" w:rsidRPr="00714D7B" w:rsidSect="00054372">
      <w:headerReference w:type="default" r:id="rId11"/>
      <w:footerReference w:type="default" r:id="rId12"/>
      <w:pgSz w:w="11906" w:h="16838"/>
      <w:pgMar w:top="2410" w:right="1416" w:bottom="2127" w:left="1418" w:header="57"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D82B9" w14:textId="77777777" w:rsidR="0094333D" w:rsidRDefault="0094333D" w:rsidP="00400C55">
      <w:r>
        <w:separator/>
      </w:r>
    </w:p>
  </w:endnote>
  <w:endnote w:type="continuationSeparator" w:id="0">
    <w:p w14:paraId="72A60774" w14:textId="77777777" w:rsidR="0094333D" w:rsidRDefault="0094333D" w:rsidP="00400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aleway">
    <w:panose1 w:val="020B0604020202020204"/>
    <w:charset w:val="4D"/>
    <w:family w:val="auto"/>
    <w:pitch w:val="variable"/>
    <w:sig w:usb0="A00002FF" w:usb1="5000205B" w:usb2="00000000" w:usb3="00000000" w:csb0="00000197" w:csb1="00000000"/>
  </w:font>
  <w:font w:name="Montserrat-SemiBold">
    <w:altName w:val="Calibri"/>
    <w:panose1 w:val="00000700000000000000"/>
    <w:charset w:val="4D"/>
    <w:family w:val="auto"/>
    <w:notTrueType/>
    <w:pitch w:val="default"/>
    <w:sig w:usb0="00000003" w:usb1="00000000" w:usb2="00000000" w:usb3="00000000" w:csb0="00000001" w:csb1="00000000"/>
  </w:font>
  <w:font w:name="Montserrat-Regular">
    <w:altName w:val="Calibri"/>
    <w:panose1 w:val="000005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A4B42" w14:textId="77777777" w:rsidR="001D0DD0" w:rsidRDefault="001D0DD0">
    <w:pPr>
      <w:pStyle w:val="Sidfot"/>
    </w:pPr>
    <w:r>
      <w:rPr>
        <w:noProof/>
      </w:rPr>
      <mc:AlternateContent>
        <mc:Choice Requires="wps">
          <w:drawing>
            <wp:anchor distT="0" distB="0" distL="114300" distR="114300" simplePos="0" relativeHeight="251661312" behindDoc="0" locked="0" layoutInCell="1" allowOverlap="1" wp14:anchorId="02CAAAFA" wp14:editId="340DD8D1">
              <wp:simplePos x="0" y="0"/>
              <wp:positionH relativeFrom="column">
                <wp:posOffset>-1102360</wp:posOffset>
              </wp:positionH>
              <wp:positionV relativeFrom="paragraph">
                <wp:posOffset>-565785</wp:posOffset>
              </wp:positionV>
              <wp:extent cx="8172450" cy="342900"/>
              <wp:effectExtent l="0" t="0" r="0" b="12700"/>
              <wp:wrapNone/>
              <wp:docPr id="2" name="Textruta 2"/>
              <wp:cNvGraphicFramePr/>
              <a:graphic xmlns:a="http://schemas.openxmlformats.org/drawingml/2006/main">
                <a:graphicData uri="http://schemas.microsoft.com/office/word/2010/wordprocessingShape">
                  <wps:wsp>
                    <wps:cNvSpPr txBox="1"/>
                    <wps:spPr>
                      <a:xfrm>
                        <a:off x="0" y="0"/>
                        <a:ext cx="817245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B69FE9" w14:textId="77777777" w:rsidR="001D0DD0" w:rsidRPr="00853965" w:rsidRDefault="001D0DD0" w:rsidP="00853965">
                          <w:pPr>
                            <w:jc w:val="center"/>
                          </w:pPr>
                          <w:r>
                            <w:rPr>
                              <w:noProof/>
                            </w:rPr>
                            <w:drawing>
                              <wp:inline distT="0" distB="0" distL="0" distR="0" wp14:anchorId="6D02E4C6" wp14:editId="230F75CB">
                                <wp:extent cx="6971009" cy="21337"/>
                                <wp:effectExtent l="0" t="0" r="0" b="4445"/>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U_linjer_sidfot.png"/>
                                        <pic:cNvPicPr/>
                                      </pic:nvPicPr>
                                      <pic:blipFill>
                                        <a:blip r:embed="rId1">
                                          <a:extLst>
                                            <a:ext uri="{28A0092B-C50C-407E-A947-70E740481C1C}">
                                              <a14:useLocalDpi xmlns:a14="http://schemas.microsoft.com/office/drawing/2010/main" val="0"/>
                                            </a:ext>
                                          </a:extLst>
                                        </a:blip>
                                        <a:stretch>
                                          <a:fillRect/>
                                        </a:stretch>
                                      </pic:blipFill>
                                      <pic:spPr>
                                        <a:xfrm>
                                          <a:off x="0" y="0"/>
                                          <a:ext cx="6971009" cy="2133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CAAAFA" id="_x0000_t202" coordsize="21600,21600" o:spt="202" path="m,l,21600r21600,l21600,xe">
              <v:stroke joinstyle="miter"/>
              <v:path gradientshapeok="t" o:connecttype="rect"/>
            </v:shapetype>
            <v:shape id="Textruta 2" o:spid="_x0000_s1026" type="#_x0000_t202" style="position:absolute;margin-left:-86.8pt;margin-top:-44.55pt;width:643.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" filled="f" stroked="f">
              <v:textbox>
                <w:txbxContent>
                  <w:p w14:paraId="53B69FE9" w14:textId="77777777" w:rsidR="001D0DD0" w:rsidRPr="00853965" w:rsidRDefault="001D0DD0" w:rsidP="00853965">
                    <w:pPr>
                      <w:jc w:val="center"/>
                    </w:pPr>
                    <w:r>
                      <w:rPr>
                        <w:noProof/>
                      </w:rPr>
                      <w:drawing>
                        <wp:inline distT="0" distB="0" distL="0" distR="0" wp14:anchorId="6D02E4C6" wp14:editId="230F75CB">
                          <wp:extent cx="6971009" cy="21337"/>
                          <wp:effectExtent l="0" t="0" r="0" b="4445"/>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U_linjer_sidfot.png"/>
                                  <pic:cNvPicPr/>
                                </pic:nvPicPr>
                                <pic:blipFill>
                                  <a:blip r:embed="rId2">
                                    <a:extLst>
                                      <a:ext uri="{28A0092B-C50C-407E-A947-70E740481C1C}">
                                        <a14:useLocalDpi xmlns:a14="http://schemas.microsoft.com/office/drawing/2010/main" val="0"/>
                                      </a:ext>
                                    </a:extLst>
                                  </a:blip>
                                  <a:stretch>
                                    <a:fillRect/>
                                  </a:stretch>
                                </pic:blipFill>
                                <pic:spPr>
                                  <a:xfrm>
                                    <a:off x="0" y="0"/>
                                    <a:ext cx="6971009" cy="21337"/>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24392E9" wp14:editId="4567BBFA">
              <wp:simplePos x="0" y="0"/>
              <wp:positionH relativeFrom="column">
                <wp:posOffset>-591820</wp:posOffset>
              </wp:positionH>
              <wp:positionV relativeFrom="paragraph">
                <wp:posOffset>-90170</wp:posOffset>
              </wp:positionV>
              <wp:extent cx="2971800" cy="571500"/>
              <wp:effectExtent l="0" t="0" r="0" b="12700"/>
              <wp:wrapNone/>
              <wp:docPr id="7" name="Textruta 7"/>
              <wp:cNvGraphicFramePr/>
              <a:graphic xmlns:a="http://schemas.openxmlformats.org/drawingml/2006/main">
                <a:graphicData uri="http://schemas.microsoft.com/office/word/2010/wordprocessingShape">
                  <wps:wsp>
                    <wps:cNvSpPr txBox="1"/>
                    <wps:spPr>
                      <a:xfrm>
                        <a:off x="0" y="0"/>
                        <a:ext cx="2971800"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A97DCB" w14:textId="53D0045B" w:rsidR="001D0DD0" w:rsidRPr="009F7B3B" w:rsidRDefault="001D0DD0" w:rsidP="007E376C">
                          <w:pPr>
                            <w:rPr>
                              <w:rFonts w:ascii="Arial" w:hAnsi="Arial" w:cs="Arial"/>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4392E9" id="Textruta 7" o:spid="_x0000_s1027" type="#_x0000_t202" style="position:absolute;margin-left:-46.6pt;margin-top:-7.1pt;width:234pt;height: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" filled="f" stroked="f">
              <v:textbox>
                <w:txbxContent>
                  <w:p w14:paraId="73A97DCB" w14:textId="53D0045B" w:rsidR="001D0DD0" w:rsidRPr="009F7B3B" w:rsidRDefault="001D0DD0" w:rsidP="007E376C">
                    <w:pPr>
                      <w:rPr>
                        <w:rFonts w:ascii="Arial" w:hAnsi="Arial" w:cs="Arial"/>
                        <w:bCs/>
                        <w:sz w:val="16"/>
                        <w:szCs w:val="1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7A33CAA" wp14:editId="0C5B0D3E">
              <wp:simplePos x="0" y="0"/>
              <wp:positionH relativeFrom="column">
                <wp:posOffset>2171700</wp:posOffset>
              </wp:positionH>
              <wp:positionV relativeFrom="paragraph">
                <wp:posOffset>-90170</wp:posOffset>
              </wp:positionV>
              <wp:extent cx="2971800" cy="571500"/>
              <wp:effectExtent l="0" t="0" r="0" b="12700"/>
              <wp:wrapNone/>
              <wp:docPr id="1" name="Textruta 1"/>
              <wp:cNvGraphicFramePr/>
              <a:graphic xmlns:a="http://schemas.openxmlformats.org/drawingml/2006/main">
                <a:graphicData uri="http://schemas.microsoft.com/office/word/2010/wordprocessingShape">
                  <wps:wsp>
                    <wps:cNvSpPr txBox="1"/>
                    <wps:spPr>
                      <a:xfrm>
                        <a:off x="0" y="0"/>
                        <a:ext cx="2971800"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5AC9DB" w14:textId="6BF46774" w:rsidR="001D0DD0" w:rsidRPr="00400C55" w:rsidRDefault="00C05F86" w:rsidP="00C05F86">
                          <w:pPr>
                            <w:jc w:val="center"/>
                            <w:rPr>
                              <w:rFonts w:ascii="Arial" w:hAnsi="Arial" w:cs="Arial"/>
                              <w:sz w:val="16"/>
                              <w:szCs w:val="16"/>
                            </w:rPr>
                          </w:pPr>
                          <w:r>
                            <w:rPr>
                              <w:rFonts w:ascii="Arial" w:hAnsi="Arial" w:cs="Arial"/>
                              <w:b/>
                              <w:bCs/>
                              <w:sz w:val="16"/>
                              <w:szCs w:val="16"/>
                            </w:rPr>
                            <w:t xml:space="preserve">                                            </w:t>
                          </w:r>
                          <w:r w:rsidR="001D0DD0" w:rsidRPr="00400C55">
                            <w:rPr>
                              <w:rFonts w:ascii="Arial" w:hAnsi="Arial" w:cs="Arial"/>
                              <w:b/>
                              <w:bCs/>
                              <w:sz w:val="16"/>
                              <w:szCs w:val="16"/>
                            </w:rPr>
                            <w:t>NSU Individ- och familjeomsorg</w:t>
                          </w:r>
                        </w:p>
                        <w:p w14:paraId="0D02B47F" w14:textId="77777777" w:rsidR="00C05F86" w:rsidRDefault="00C05F86" w:rsidP="00C05F86">
                          <w:pPr>
                            <w:jc w:val="right"/>
                            <w:rPr>
                              <w:rFonts w:ascii="Arial" w:hAnsi="Arial" w:cs="Arial"/>
                              <w:sz w:val="16"/>
                              <w:szCs w:val="16"/>
                            </w:rPr>
                          </w:pPr>
                          <w:r>
                            <w:rPr>
                              <w:rFonts w:ascii="Arial" w:hAnsi="Arial" w:cs="Arial"/>
                              <w:sz w:val="16"/>
                              <w:szCs w:val="16"/>
                            </w:rPr>
                            <w:t xml:space="preserve">   </w:t>
                          </w:r>
                          <w:r w:rsidRPr="00C05F86">
                            <w:rPr>
                              <w:rFonts w:ascii="Arial" w:hAnsi="Arial" w:cs="Arial"/>
                              <w:sz w:val="16"/>
                              <w:szCs w:val="16"/>
                            </w:rPr>
                            <w:t xml:space="preserve">Stockholmsvägen 55, 761 43 Norrtälje </w:t>
                          </w:r>
                        </w:p>
                        <w:p w14:paraId="59EDD6D3" w14:textId="20D1003C" w:rsidR="001D0DD0" w:rsidRPr="00C05F86" w:rsidRDefault="001D0DD0" w:rsidP="00C05F86">
                          <w:pPr>
                            <w:jc w:val="right"/>
                            <w:rPr>
                              <w:rFonts w:ascii="Arial" w:hAnsi="Arial" w:cs="Arial"/>
                              <w:sz w:val="16"/>
                              <w:szCs w:val="16"/>
                            </w:rPr>
                          </w:pPr>
                          <w:r w:rsidRPr="00C05F86">
                            <w:rPr>
                              <w:rFonts w:ascii="Arial" w:hAnsi="Arial" w:cs="Arial"/>
                              <w:sz w:val="16"/>
                              <w:szCs w:val="16"/>
                            </w:rPr>
                            <w:t>www.nsuomsorg.se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A33CAA" id="Textruta 1" o:spid="_x0000_s1028" type="#_x0000_t202" style="position:absolute;margin-left:171pt;margin-top:-7.1pt;width:234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" filled="f" stroked="f">
              <v:textbox>
                <w:txbxContent>
                  <w:p w14:paraId="1F5AC9DB" w14:textId="6BF46774" w:rsidR="001D0DD0" w:rsidRPr="00400C55" w:rsidRDefault="00C05F86" w:rsidP="00C05F86">
                    <w:pPr>
                      <w:jc w:val="center"/>
                      <w:rPr>
                        <w:rFonts w:ascii="Arial" w:hAnsi="Arial" w:cs="Arial"/>
                        <w:sz w:val="16"/>
                        <w:szCs w:val="16"/>
                      </w:rPr>
                    </w:pPr>
                    <w:r>
                      <w:rPr>
                        <w:rFonts w:ascii="Arial" w:hAnsi="Arial" w:cs="Arial"/>
                        <w:b/>
                        <w:bCs/>
                        <w:sz w:val="16"/>
                        <w:szCs w:val="16"/>
                      </w:rPr>
                      <w:t xml:space="preserve">                                            </w:t>
                    </w:r>
                    <w:r w:rsidR="001D0DD0" w:rsidRPr="00400C55">
                      <w:rPr>
                        <w:rFonts w:ascii="Arial" w:hAnsi="Arial" w:cs="Arial"/>
                        <w:b/>
                        <w:bCs/>
                        <w:sz w:val="16"/>
                        <w:szCs w:val="16"/>
                      </w:rPr>
                      <w:t>NSU Individ- och familjeomsorg</w:t>
                    </w:r>
                  </w:p>
                  <w:p w14:paraId="0D02B47F" w14:textId="77777777" w:rsidR="00C05F86" w:rsidRDefault="00C05F86" w:rsidP="00C05F86">
                    <w:pPr>
                      <w:jc w:val="right"/>
                      <w:rPr>
                        <w:rFonts w:ascii="Arial" w:hAnsi="Arial" w:cs="Arial"/>
                        <w:sz w:val="16"/>
                        <w:szCs w:val="16"/>
                      </w:rPr>
                    </w:pPr>
                    <w:r>
                      <w:rPr>
                        <w:rFonts w:ascii="Arial" w:hAnsi="Arial" w:cs="Arial"/>
                        <w:sz w:val="16"/>
                        <w:szCs w:val="16"/>
                      </w:rPr>
                      <w:t xml:space="preserve">   </w:t>
                    </w:r>
                    <w:r w:rsidRPr="00C05F86">
                      <w:rPr>
                        <w:rFonts w:ascii="Arial" w:hAnsi="Arial" w:cs="Arial"/>
                        <w:sz w:val="16"/>
                        <w:szCs w:val="16"/>
                      </w:rPr>
                      <w:t xml:space="preserve">Stockholmsvägen 55, 761 43 Norrtälje </w:t>
                    </w:r>
                  </w:p>
                  <w:p w14:paraId="59EDD6D3" w14:textId="20D1003C" w:rsidR="001D0DD0" w:rsidRPr="00C05F86" w:rsidRDefault="001D0DD0" w:rsidP="00C05F86">
                    <w:pPr>
                      <w:jc w:val="right"/>
                      <w:rPr>
                        <w:rFonts w:ascii="Arial" w:hAnsi="Arial" w:cs="Arial"/>
                        <w:sz w:val="16"/>
                        <w:szCs w:val="16"/>
                      </w:rPr>
                    </w:pPr>
                    <w:r w:rsidRPr="00C05F86">
                      <w:rPr>
                        <w:rFonts w:ascii="Arial" w:hAnsi="Arial" w:cs="Arial"/>
                        <w:sz w:val="16"/>
                        <w:szCs w:val="16"/>
                      </w:rPr>
                      <w:t>www.nsuomsorg.se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C17C1F1" wp14:editId="5677F9CA">
              <wp:simplePos x="0" y="0"/>
              <wp:positionH relativeFrom="column">
                <wp:posOffset>5173980</wp:posOffset>
              </wp:positionH>
              <wp:positionV relativeFrom="paragraph">
                <wp:posOffset>-224790</wp:posOffset>
              </wp:positionV>
              <wp:extent cx="1422400" cy="685800"/>
              <wp:effectExtent l="0" t="0" r="0" b="0"/>
              <wp:wrapNone/>
              <wp:docPr id="5" name="Textruta 5"/>
              <wp:cNvGraphicFramePr/>
              <a:graphic xmlns:a="http://schemas.openxmlformats.org/drawingml/2006/main">
                <a:graphicData uri="http://schemas.microsoft.com/office/word/2010/wordprocessingShape">
                  <wps:wsp>
                    <wps:cNvSpPr txBox="1"/>
                    <wps:spPr>
                      <a:xfrm>
                        <a:off x="0" y="0"/>
                        <a:ext cx="142240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646851" w14:textId="77777777" w:rsidR="001D0DD0" w:rsidRPr="00400C55" w:rsidRDefault="001D0DD0" w:rsidP="00400C55">
                          <w:pPr>
                            <w:rPr>
                              <w:rFonts w:ascii="Arial" w:hAnsi="Arial" w:cs="Arial"/>
                              <w:sz w:val="16"/>
                              <w:szCs w:val="16"/>
                            </w:rPr>
                          </w:pPr>
                          <w:r>
                            <w:rPr>
                              <w:rFonts w:ascii="Arial" w:hAnsi="Arial" w:cs="Arial"/>
                              <w:noProof/>
                              <w:sz w:val="16"/>
                              <w:szCs w:val="16"/>
                            </w:rPr>
                            <w:drawing>
                              <wp:inline distT="0" distB="0" distL="0" distR="0" wp14:anchorId="2326BBF3" wp14:editId="20050C88">
                                <wp:extent cx="1070036" cy="528084"/>
                                <wp:effectExtent l="0" t="0" r="0" b="571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U_logga_ligg_web.png"/>
                                        <pic:cNvPicPr/>
                                      </pic:nvPicPr>
                                      <pic:blipFill>
                                        <a:blip r:embed="rId3">
                                          <a:extLst>
                                            <a:ext uri="{28A0092B-C50C-407E-A947-70E740481C1C}">
                                              <a14:useLocalDpi xmlns:a14="http://schemas.microsoft.com/office/drawing/2010/main" val="0"/>
                                            </a:ext>
                                          </a:extLst>
                                        </a:blip>
                                        <a:stretch>
                                          <a:fillRect/>
                                        </a:stretch>
                                      </pic:blipFill>
                                      <pic:spPr>
                                        <a:xfrm>
                                          <a:off x="0" y="0"/>
                                          <a:ext cx="1070036" cy="52808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7C1F1" id="Textruta 5" o:spid="_x0000_s1029" type="#_x0000_t202" style="position:absolute;margin-left:407.4pt;margin-top:-17.7pt;width:112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" filled="f" stroked="f">
              <v:textbox>
                <w:txbxContent>
                  <w:p w14:paraId="74646851" w14:textId="77777777" w:rsidR="001D0DD0" w:rsidRPr="00400C55" w:rsidRDefault="001D0DD0" w:rsidP="00400C55">
                    <w:pPr>
                      <w:rPr>
                        <w:rFonts w:ascii="Arial" w:hAnsi="Arial" w:cs="Arial"/>
                        <w:sz w:val="16"/>
                        <w:szCs w:val="16"/>
                      </w:rPr>
                    </w:pPr>
                    <w:r>
                      <w:rPr>
                        <w:rFonts w:ascii="Arial" w:hAnsi="Arial" w:cs="Arial"/>
                        <w:noProof/>
                        <w:sz w:val="16"/>
                        <w:szCs w:val="16"/>
                      </w:rPr>
                      <w:drawing>
                        <wp:inline distT="0" distB="0" distL="0" distR="0" wp14:anchorId="2326BBF3" wp14:editId="20050C88">
                          <wp:extent cx="1070036" cy="528084"/>
                          <wp:effectExtent l="0" t="0" r="0" b="571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U_logga_ligg_web.png"/>
                                  <pic:cNvPicPr/>
                                </pic:nvPicPr>
                                <pic:blipFill>
                                  <a:blip r:embed="rId4">
                                    <a:extLst>
                                      <a:ext uri="{28A0092B-C50C-407E-A947-70E740481C1C}">
                                        <a14:useLocalDpi xmlns:a14="http://schemas.microsoft.com/office/drawing/2010/main" val="0"/>
                                      </a:ext>
                                    </a:extLst>
                                  </a:blip>
                                  <a:stretch>
                                    <a:fillRect/>
                                  </a:stretch>
                                </pic:blipFill>
                                <pic:spPr>
                                  <a:xfrm>
                                    <a:off x="0" y="0"/>
                                    <a:ext cx="1070036" cy="528084"/>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4597A" w14:textId="77777777" w:rsidR="0094333D" w:rsidRDefault="0094333D" w:rsidP="00400C55">
      <w:r>
        <w:separator/>
      </w:r>
    </w:p>
  </w:footnote>
  <w:footnote w:type="continuationSeparator" w:id="0">
    <w:p w14:paraId="575DB87F" w14:textId="77777777" w:rsidR="0094333D" w:rsidRDefault="0094333D" w:rsidP="00400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6094477"/>
      <w:docPartObj>
        <w:docPartGallery w:val="Page Numbers (Top of Page)"/>
        <w:docPartUnique/>
      </w:docPartObj>
    </w:sdtPr>
    <w:sdtEndPr/>
    <w:sdtContent>
      <w:p w14:paraId="162968AD" w14:textId="77777777" w:rsidR="001D0DD0" w:rsidRDefault="001D0DD0" w:rsidP="001A2433">
        <w:pPr>
          <w:pStyle w:val="Sidhuvud"/>
          <w:jc w:val="center"/>
        </w:pPr>
        <w:r>
          <w:fldChar w:fldCharType="begin"/>
        </w:r>
        <w:r>
          <w:instrText>PAGE   \* MERGEFORMAT</w:instrText>
        </w:r>
        <w:r>
          <w:fldChar w:fldCharType="separate"/>
        </w:r>
        <w:r w:rsidR="00254546">
          <w:rPr>
            <w:noProof/>
          </w:rPr>
          <w:t>2</w:t>
        </w:r>
        <w:r>
          <w:fldChar w:fldCharType="end"/>
        </w:r>
      </w:p>
    </w:sdtContent>
  </w:sdt>
  <w:p w14:paraId="31ECB907" w14:textId="5B4DC11D" w:rsidR="006A48C1" w:rsidRDefault="001D0DD0" w:rsidP="00E561DC">
    <w:pPr>
      <w:tabs>
        <w:tab w:val="left" w:pos="2240"/>
        <w:tab w:val="left" w:pos="3310"/>
        <w:tab w:val="left" w:pos="7510"/>
      </w:tabs>
      <w:rPr>
        <w:b/>
      </w:rPr>
    </w:pPr>
    <w:r>
      <w:rPr>
        <w:noProof/>
      </w:rPr>
      <w:drawing>
        <wp:inline distT="0" distB="0" distL="0" distR="0" wp14:anchorId="5D05D301" wp14:editId="437CAB66">
          <wp:extent cx="546100" cy="953135"/>
          <wp:effectExtent l="0" t="0" r="635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U_logga_st_web.png"/>
                  <pic:cNvPicPr/>
                </pic:nvPicPr>
                <pic:blipFill>
                  <a:blip r:embed="rId1">
                    <a:extLst>
                      <a:ext uri="{28A0092B-C50C-407E-A947-70E740481C1C}">
                        <a14:useLocalDpi xmlns:a14="http://schemas.microsoft.com/office/drawing/2010/main" val="0"/>
                      </a:ext>
                    </a:extLst>
                  </a:blip>
                  <a:stretch>
                    <a:fillRect/>
                  </a:stretch>
                </pic:blipFill>
                <pic:spPr>
                  <a:xfrm>
                    <a:off x="0" y="0"/>
                    <a:ext cx="546396" cy="953652"/>
                  </a:xfrm>
                  <a:prstGeom prst="rect">
                    <a:avLst/>
                  </a:prstGeom>
                </pic:spPr>
              </pic:pic>
            </a:graphicData>
          </a:graphic>
        </wp:inline>
      </w:drawing>
    </w:r>
    <w:r>
      <w:rPr>
        <w:b/>
      </w:rPr>
      <w:t xml:space="preserve">                     </w:t>
    </w:r>
    <w:r>
      <w:rPr>
        <w:b/>
      </w:rPr>
      <w:tab/>
    </w:r>
    <w:r>
      <w:rPr>
        <w:b/>
      </w:rPr>
      <w:tab/>
    </w:r>
    <w:r w:rsidR="00E561DC">
      <w:rPr>
        <w:b/>
      </w:rPr>
      <w:t>CV Familjehemskonsu</w:t>
    </w:r>
    <w:r w:rsidR="006A48C1">
      <w:rPr>
        <w:b/>
      </w:rPr>
      <w:t xml:space="preserve">lent </w:t>
    </w:r>
    <w:r w:rsidR="001A2433">
      <w:rPr>
        <w:b/>
      </w:rPr>
      <w:t>1</w:t>
    </w:r>
  </w:p>
  <w:p w14:paraId="4DA17942" w14:textId="27CE5702" w:rsidR="001D0DD0" w:rsidRPr="008F6158" w:rsidRDefault="00E561DC" w:rsidP="00E561DC">
    <w:pPr>
      <w:tabs>
        <w:tab w:val="left" w:pos="2240"/>
        <w:tab w:val="left" w:pos="3310"/>
        <w:tab w:val="left" w:pos="7510"/>
      </w:tabs>
      <w:rPr>
        <w:b/>
      </w:rPr>
    </w:pPr>
    <w:r>
      <w:rPr>
        <w:b/>
      </w:rPr>
      <w:tab/>
    </w:r>
  </w:p>
  <w:p w14:paraId="46B5AC99" w14:textId="77777777" w:rsidR="001D0DD0" w:rsidRPr="008F6158" w:rsidRDefault="001D0DD0" w:rsidP="00676C9C">
    <w:pPr>
      <w:rPr>
        <w:b/>
      </w:rPr>
    </w:pPr>
    <w:r>
      <w:rPr>
        <w:noProof/>
      </w:rPr>
      <w:drawing>
        <wp:inline distT="0" distB="0" distL="0" distR="0" wp14:anchorId="20C84053" wp14:editId="3D586294">
          <wp:extent cx="5760720" cy="17145"/>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U_linjer_sidfot.png"/>
                  <pic:cNvPicPr/>
                </pic:nvPicPr>
                <pic:blipFill>
                  <a:blip r:embed="rId2">
                    <a:extLst>
                      <a:ext uri="{28A0092B-C50C-407E-A947-70E740481C1C}">
                        <a14:useLocalDpi xmlns:a14="http://schemas.microsoft.com/office/drawing/2010/main" val="0"/>
                      </a:ext>
                    </a:extLst>
                  </a:blip>
                  <a:stretch>
                    <a:fillRect/>
                  </a:stretch>
                </pic:blipFill>
                <pic:spPr>
                  <a:xfrm>
                    <a:off x="0" y="0"/>
                    <a:ext cx="5760720" cy="17145"/>
                  </a:xfrm>
                  <a:prstGeom prst="rect">
                    <a:avLst/>
                  </a:prstGeom>
                </pic:spPr>
              </pic:pic>
            </a:graphicData>
          </a:graphic>
        </wp:inline>
      </w:drawing>
    </w:r>
  </w:p>
  <w:p w14:paraId="42AB3855" w14:textId="77777777" w:rsidR="001D0DD0" w:rsidRDefault="001D0DD0" w:rsidP="0022237C">
    <w:pPr>
      <w:tabs>
        <w:tab w:val="left" w:pos="18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D0ACD"/>
    <w:multiLevelType w:val="hybridMultilevel"/>
    <w:tmpl w:val="3AA40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9725D25"/>
    <w:multiLevelType w:val="multilevel"/>
    <w:tmpl w:val="19B6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AB4028"/>
    <w:multiLevelType w:val="hybridMultilevel"/>
    <w:tmpl w:val="18749C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C176EF3"/>
    <w:multiLevelType w:val="hybridMultilevel"/>
    <w:tmpl w:val="656AF27E"/>
    <w:lvl w:ilvl="0" w:tplc="78D0247C">
      <w:start w:val="1"/>
      <w:numFmt w:val="decimal"/>
      <w:lvlText w:val="%1."/>
      <w:lvlJc w:val="left"/>
      <w:pPr>
        <w:ind w:left="1211"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1372EFC"/>
    <w:multiLevelType w:val="multilevel"/>
    <w:tmpl w:val="5458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882606"/>
    <w:multiLevelType w:val="hybridMultilevel"/>
    <w:tmpl w:val="EE0E4B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D787CE3"/>
    <w:multiLevelType w:val="hybridMultilevel"/>
    <w:tmpl w:val="EC2010C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65C8677B"/>
    <w:multiLevelType w:val="hybridMultilevel"/>
    <w:tmpl w:val="72AE10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D466FC6"/>
    <w:multiLevelType w:val="multilevel"/>
    <w:tmpl w:val="A020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640E75"/>
    <w:multiLevelType w:val="hybridMultilevel"/>
    <w:tmpl w:val="656AF27E"/>
    <w:lvl w:ilvl="0" w:tplc="78D0247C">
      <w:start w:val="1"/>
      <w:numFmt w:val="decimal"/>
      <w:lvlText w:val="%1."/>
      <w:lvlJc w:val="left"/>
      <w:pPr>
        <w:ind w:left="1211"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7E0A09B2"/>
    <w:multiLevelType w:val="hybridMultilevel"/>
    <w:tmpl w:val="21B443A2"/>
    <w:lvl w:ilvl="0" w:tplc="041D0001">
      <w:start w:val="1"/>
      <w:numFmt w:val="bullet"/>
      <w:lvlText w:val=""/>
      <w:lvlJc w:val="left"/>
      <w:pPr>
        <w:ind w:left="770" w:hanging="360"/>
      </w:pPr>
      <w:rPr>
        <w:rFonts w:ascii="Symbol" w:hAnsi="Symbol" w:hint="default"/>
      </w:rPr>
    </w:lvl>
    <w:lvl w:ilvl="1" w:tplc="041D0003" w:tentative="1">
      <w:start w:val="1"/>
      <w:numFmt w:val="bullet"/>
      <w:lvlText w:val="o"/>
      <w:lvlJc w:val="left"/>
      <w:pPr>
        <w:ind w:left="1490" w:hanging="360"/>
      </w:pPr>
      <w:rPr>
        <w:rFonts w:ascii="Courier New" w:hAnsi="Courier New" w:cs="Courier New" w:hint="default"/>
      </w:rPr>
    </w:lvl>
    <w:lvl w:ilvl="2" w:tplc="041D0005" w:tentative="1">
      <w:start w:val="1"/>
      <w:numFmt w:val="bullet"/>
      <w:lvlText w:val=""/>
      <w:lvlJc w:val="left"/>
      <w:pPr>
        <w:ind w:left="2210" w:hanging="360"/>
      </w:pPr>
      <w:rPr>
        <w:rFonts w:ascii="Wingdings" w:hAnsi="Wingdings" w:hint="default"/>
      </w:rPr>
    </w:lvl>
    <w:lvl w:ilvl="3" w:tplc="041D0001" w:tentative="1">
      <w:start w:val="1"/>
      <w:numFmt w:val="bullet"/>
      <w:lvlText w:val=""/>
      <w:lvlJc w:val="left"/>
      <w:pPr>
        <w:ind w:left="2930" w:hanging="360"/>
      </w:pPr>
      <w:rPr>
        <w:rFonts w:ascii="Symbol" w:hAnsi="Symbol" w:hint="default"/>
      </w:rPr>
    </w:lvl>
    <w:lvl w:ilvl="4" w:tplc="041D0003" w:tentative="1">
      <w:start w:val="1"/>
      <w:numFmt w:val="bullet"/>
      <w:lvlText w:val="o"/>
      <w:lvlJc w:val="left"/>
      <w:pPr>
        <w:ind w:left="3650" w:hanging="360"/>
      </w:pPr>
      <w:rPr>
        <w:rFonts w:ascii="Courier New" w:hAnsi="Courier New" w:cs="Courier New" w:hint="default"/>
      </w:rPr>
    </w:lvl>
    <w:lvl w:ilvl="5" w:tplc="041D0005" w:tentative="1">
      <w:start w:val="1"/>
      <w:numFmt w:val="bullet"/>
      <w:lvlText w:val=""/>
      <w:lvlJc w:val="left"/>
      <w:pPr>
        <w:ind w:left="4370" w:hanging="360"/>
      </w:pPr>
      <w:rPr>
        <w:rFonts w:ascii="Wingdings" w:hAnsi="Wingdings" w:hint="default"/>
      </w:rPr>
    </w:lvl>
    <w:lvl w:ilvl="6" w:tplc="041D0001" w:tentative="1">
      <w:start w:val="1"/>
      <w:numFmt w:val="bullet"/>
      <w:lvlText w:val=""/>
      <w:lvlJc w:val="left"/>
      <w:pPr>
        <w:ind w:left="5090" w:hanging="360"/>
      </w:pPr>
      <w:rPr>
        <w:rFonts w:ascii="Symbol" w:hAnsi="Symbol" w:hint="default"/>
      </w:rPr>
    </w:lvl>
    <w:lvl w:ilvl="7" w:tplc="041D0003" w:tentative="1">
      <w:start w:val="1"/>
      <w:numFmt w:val="bullet"/>
      <w:lvlText w:val="o"/>
      <w:lvlJc w:val="left"/>
      <w:pPr>
        <w:ind w:left="5810" w:hanging="360"/>
      </w:pPr>
      <w:rPr>
        <w:rFonts w:ascii="Courier New" w:hAnsi="Courier New" w:cs="Courier New" w:hint="default"/>
      </w:rPr>
    </w:lvl>
    <w:lvl w:ilvl="8" w:tplc="041D0005" w:tentative="1">
      <w:start w:val="1"/>
      <w:numFmt w:val="bullet"/>
      <w:lvlText w:val=""/>
      <w:lvlJc w:val="left"/>
      <w:pPr>
        <w:ind w:left="6530" w:hanging="360"/>
      </w:pPr>
      <w:rPr>
        <w:rFonts w:ascii="Wingdings" w:hAnsi="Wingdings" w:hint="default"/>
      </w:rPr>
    </w:lvl>
  </w:abstractNum>
  <w:num w:numId="1">
    <w:abstractNumId w:val="6"/>
  </w:num>
  <w:num w:numId="2">
    <w:abstractNumId w:val="8"/>
  </w:num>
  <w:num w:numId="3">
    <w:abstractNumId w:val="7"/>
  </w:num>
  <w:num w:numId="4">
    <w:abstractNumId w:val="1"/>
  </w:num>
  <w:num w:numId="5">
    <w:abstractNumId w:val="4"/>
  </w:num>
  <w:num w:numId="6">
    <w:abstractNumId w:val="0"/>
  </w:num>
  <w:num w:numId="7">
    <w:abstractNumId w:val="5"/>
  </w:num>
  <w:num w:numId="8">
    <w:abstractNumId w:val="10"/>
  </w:num>
  <w:num w:numId="9">
    <w:abstractNumId w:val="3"/>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E27"/>
    <w:rsid w:val="00000EA1"/>
    <w:rsid w:val="00030929"/>
    <w:rsid w:val="00054372"/>
    <w:rsid w:val="000A4E3E"/>
    <w:rsid w:val="000C69FE"/>
    <w:rsid w:val="0010748D"/>
    <w:rsid w:val="00190E54"/>
    <w:rsid w:val="00191F6B"/>
    <w:rsid w:val="0019701B"/>
    <w:rsid w:val="001A2433"/>
    <w:rsid w:val="001C7F4E"/>
    <w:rsid w:val="001D0DD0"/>
    <w:rsid w:val="001D7AF4"/>
    <w:rsid w:val="001F1BBB"/>
    <w:rsid w:val="00204892"/>
    <w:rsid w:val="00212B62"/>
    <w:rsid w:val="0022237C"/>
    <w:rsid w:val="00254546"/>
    <w:rsid w:val="00291160"/>
    <w:rsid w:val="00292DD1"/>
    <w:rsid w:val="002D023A"/>
    <w:rsid w:val="002D16D4"/>
    <w:rsid w:val="002E67BB"/>
    <w:rsid w:val="0031335A"/>
    <w:rsid w:val="00315959"/>
    <w:rsid w:val="0034551F"/>
    <w:rsid w:val="00347DE3"/>
    <w:rsid w:val="003512A0"/>
    <w:rsid w:val="00362F9C"/>
    <w:rsid w:val="0039629A"/>
    <w:rsid w:val="003A67C6"/>
    <w:rsid w:val="003F2E70"/>
    <w:rsid w:val="00400C55"/>
    <w:rsid w:val="0043124E"/>
    <w:rsid w:val="0045672E"/>
    <w:rsid w:val="004569F3"/>
    <w:rsid w:val="00472445"/>
    <w:rsid w:val="004C5016"/>
    <w:rsid w:val="004F4717"/>
    <w:rsid w:val="0052105F"/>
    <w:rsid w:val="005253E5"/>
    <w:rsid w:val="00576FC7"/>
    <w:rsid w:val="00581D4F"/>
    <w:rsid w:val="0058547E"/>
    <w:rsid w:val="00597847"/>
    <w:rsid w:val="005B5494"/>
    <w:rsid w:val="005E43B7"/>
    <w:rsid w:val="006011E4"/>
    <w:rsid w:val="00605480"/>
    <w:rsid w:val="00644211"/>
    <w:rsid w:val="00661D00"/>
    <w:rsid w:val="00676C9C"/>
    <w:rsid w:val="00681DC0"/>
    <w:rsid w:val="006A257F"/>
    <w:rsid w:val="006A48C1"/>
    <w:rsid w:val="006C6719"/>
    <w:rsid w:val="00703EAE"/>
    <w:rsid w:val="00714D7B"/>
    <w:rsid w:val="00741C92"/>
    <w:rsid w:val="00761D80"/>
    <w:rsid w:val="00777EBE"/>
    <w:rsid w:val="0078190A"/>
    <w:rsid w:val="0079354F"/>
    <w:rsid w:val="007A5F6F"/>
    <w:rsid w:val="007E376C"/>
    <w:rsid w:val="007F3DCD"/>
    <w:rsid w:val="00831077"/>
    <w:rsid w:val="00853965"/>
    <w:rsid w:val="00856582"/>
    <w:rsid w:val="00873B0A"/>
    <w:rsid w:val="008B295B"/>
    <w:rsid w:val="00916582"/>
    <w:rsid w:val="0094333D"/>
    <w:rsid w:val="0096252D"/>
    <w:rsid w:val="009904A0"/>
    <w:rsid w:val="00994170"/>
    <w:rsid w:val="009B0A74"/>
    <w:rsid w:val="009E5641"/>
    <w:rsid w:val="009F7B3B"/>
    <w:rsid w:val="00A25338"/>
    <w:rsid w:val="00A3459A"/>
    <w:rsid w:val="00A47A2D"/>
    <w:rsid w:val="00AA5FB5"/>
    <w:rsid w:val="00AC3275"/>
    <w:rsid w:val="00AD4727"/>
    <w:rsid w:val="00AE0480"/>
    <w:rsid w:val="00AF2AEF"/>
    <w:rsid w:val="00AF34B9"/>
    <w:rsid w:val="00B16CA5"/>
    <w:rsid w:val="00B33779"/>
    <w:rsid w:val="00B44501"/>
    <w:rsid w:val="00B72683"/>
    <w:rsid w:val="00B84B03"/>
    <w:rsid w:val="00BC4DDF"/>
    <w:rsid w:val="00BF5F4B"/>
    <w:rsid w:val="00C05F86"/>
    <w:rsid w:val="00C1479F"/>
    <w:rsid w:val="00C16BB8"/>
    <w:rsid w:val="00CE50F3"/>
    <w:rsid w:val="00CE52CD"/>
    <w:rsid w:val="00D13691"/>
    <w:rsid w:val="00D15EF3"/>
    <w:rsid w:val="00D17251"/>
    <w:rsid w:val="00D7055C"/>
    <w:rsid w:val="00D86285"/>
    <w:rsid w:val="00D8667E"/>
    <w:rsid w:val="00DA374D"/>
    <w:rsid w:val="00DC2278"/>
    <w:rsid w:val="00DC4476"/>
    <w:rsid w:val="00DD0E27"/>
    <w:rsid w:val="00DD2858"/>
    <w:rsid w:val="00DF394B"/>
    <w:rsid w:val="00E059D0"/>
    <w:rsid w:val="00E05F95"/>
    <w:rsid w:val="00E22C3E"/>
    <w:rsid w:val="00E36045"/>
    <w:rsid w:val="00E51A16"/>
    <w:rsid w:val="00E561DC"/>
    <w:rsid w:val="00E62823"/>
    <w:rsid w:val="00E65C4E"/>
    <w:rsid w:val="00E67DA8"/>
    <w:rsid w:val="00E72469"/>
    <w:rsid w:val="00EB44D8"/>
    <w:rsid w:val="00EB47C1"/>
    <w:rsid w:val="00EC0543"/>
    <w:rsid w:val="00ED2382"/>
    <w:rsid w:val="00EF5056"/>
    <w:rsid w:val="00F0529B"/>
    <w:rsid w:val="00F066CE"/>
    <w:rsid w:val="00F15A02"/>
    <w:rsid w:val="00F16EA3"/>
    <w:rsid w:val="00F17696"/>
    <w:rsid w:val="00F33D4B"/>
    <w:rsid w:val="00F411BD"/>
    <w:rsid w:val="00F54E53"/>
    <w:rsid w:val="00F8712D"/>
    <w:rsid w:val="00FA4D77"/>
    <w:rsid w:val="00FC1488"/>
    <w:rsid w:val="00FC2A8C"/>
    <w:rsid w:val="00FD3D1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61CFBD"/>
  <w14:defaultImageDpi w14:val="300"/>
  <w15:docId w15:val="{E7F415C7-027C-4EC9-B1AB-4918D944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76C9C"/>
    <w:pPr>
      <w:keepNext/>
      <w:keepLines/>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Rubrik2">
    <w:name w:val="heading 2"/>
    <w:basedOn w:val="Normal"/>
    <w:link w:val="Rubrik2Char"/>
    <w:uiPriority w:val="9"/>
    <w:qFormat/>
    <w:rsid w:val="00676C9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MBbrd">
    <w:name w:val="PMB bröd"/>
    <w:basedOn w:val="Normal"/>
    <w:qFormat/>
    <w:rsid w:val="009E5641"/>
    <w:pPr>
      <w:widowControl w:val="0"/>
      <w:autoSpaceDE w:val="0"/>
      <w:autoSpaceDN w:val="0"/>
      <w:adjustRightInd w:val="0"/>
      <w:spacing w:line="288" w:lineRule="auto"/>
      <w:textAlignment w:val="center"/>
    </w:pPr>
    <w:rPr>
      <w:rFonts w:ascii="Raleway" w:hAnsi="Raleway" w:cs="Raleway"/>
      <w:color w:val="000000"/>
      <w:sz w:val="20"/>
      <w:szCs w:val="20"/>
    </w:rPr>
  </w:style>
  <w:style w:type="paragraph" w:customStyle="1" w:styleId="PMBrubrik">
    <w:name w:val="PMB rubrik"/>
    <w:basedOn w:val="Normal"/>
    <w:autoRedefine/>
    <w:qFormat/>
    <w:rsid w:val="009E5641"/>
    <w:pPr>
      <w:widowControl w:val="0"/>
      <w:autoSpaceDE w:val="0"/>
      <w:autoSpaceDN w:val="0"/>
      <w:adjustRightInd w:val="0"/>
      <w:spacing w:line="288" w:lineRule="auto"/>
      <w:textAlignment w:val="center"/>
    </w:pPr>
    <w:rPr>
      <w:rFonts w:ascii="Montserrat-SemiBold" w:hAnsi="Montserrat-SemiBold" w:cs="Montserrat-SemiBold"/>
      <w:b/>
      <w:bCs/>
      <w:caps/>
      <w:color w:val="000000"/>
      <w:spacing w:val="30"/>
      <w:sz w:val="60"/>
      <w:szCs w:val="60"/>
    </w:rPr>
  </w:style>
  <w:style w:type="paragraph" w:customStyle="1" w:styleId="PMBdatum">
    <w:name w:val="PMB datum"/>
    <w:basedOn w:val="Normal"/>
    <w:autoRedefine/>
    <w:qFormat/>
    <w:rsid w:val="009E5641"/>
    <w:pPr>
      <w:widowControl w:val="0"/>
      <w:autoSpaceDE w:val="0"/>
      <w:autoSpaceDN w:val="0"/>
      <w:adjustRightInd w:val="0"/>
      <w:textAlignment w:val="center"/>
    </w:pPr>
    <w:rPr>
      <w:rFonts w:ascii="Montserrat-Regular" w:hAnsi="Montserrat-Regular" w:cs="Montserrat-Regular"/>
      <w:b/>
      <w:caps/>
      <w:color w:val="000000"/>
      <w:sz w:val="18"/>
      <w:szCs w:val="18"/>
    </w:rPr>
  </w:style>
  <w:style w:type="character" w:customStyle="1" w:styleId="PMBundertecknad">
    <w:name w:val="PMB undertecknad"/>
    <w:basedOn w:val="Standardstycketeckensnitt"/>
    <w:uiPriority w:val="1"/>
    <w:qFormat/>
    <w:rsid w:val="009E5641"/>
    <w:rPr>
      <w:b/>
    </w:rPr>
  </w:style>
  <w:style w:type="character" w:customStyle="1" w:styleId="PMBundertecknadtitel">
    <w:name w:val="PMB undertecknad titel"/>
    <w:basedOn w:val="Standardstycketeckensnitt"/>
    <w:uiPriority w:val="1"/>
    <w:qFormat/>
    <w:rsid w:val="009E5641"/>
  </w:style>
  <w:style w:type="paragraph" w:customStyle="1" w:styleId="PMBettanrubrik">
    <w:name w:val="PMB ettan rubrik"/>
    <w:basedOn w:val="Normal"/>
    <w:autoRedefine/>
    <w:qFormat/>
    <w:rsid w:val="009E5641"/>
    <w:pPr>
      <w:widowControl w:val="0"/>
      <w:autoSpaceDE w:val="0"/>
      <w:autoSpaceDN w:val="0"/>
      <w:adjustRightInd w:val="0"/>
      <w:spacing w:line="288" w:lineRule="auto"/>
      <w:jc w:val="center"/>
      <w:textAlignment w:val="center"/>
    </w:pPr>
    <w:rPr>
      <w:rFonts w:ascii="Montserrat-SemiBold" w:hAnsi="Montserrat-SemiBold" w:cs="Montserrat-SemiBold"/>
      <w:bCs/>
      <w:caps/>
      <w:color w:val="000000"/>
      <w:spacing w:val="30"/>
      <w:sz w:val="76"/>
      <w:szCs w:val="76"/>
    </w:rPr>
  </w:style>
  <w:style w:type="paragraph" w:customStyle="1" w:styleId="PMBettandatum">
    <w:name w:val="PMB ettan datum"/>
    <w:basedOn w:val="Normal"/>
    <w:autoRedefine/>
    <w:qFormat/>
    <w:rsid w:val="009E5641"/>
    <w:pPr>
      <w:widowControl w:val="0"/>
      <w:autoSpaceDE w:val="0"/>
      <w:autoSpaceDN w:val="0"/>
      <w:adjustRightInd w:val="0"/>
      <w:spacing w:before="57" w:line="288" w:lineRule="auto"/>
      <w:jc w:val="center"/>
      <w:textAlignment w:val="center"/>
    </w:pPr>
    <w:rPr>
      <w:rFonts w:ascii="Montserrat-Regular" w:hAnsi="Montserrat-Regular" w:cs="Montserrat-Regular"/>
      <w:caps/>
      <w:color w:val="000000"/>
      <w:sz w:val="28"/>
      <w:szCs w:val="28"/>
    </w:rPr>
  </w:style>
  <w:style w:type="paragraph" w:customStyle="1" w:styleId="PMBettanomrdesbeskrivning">
    <w:name w:val="PMB ettan områdesbeskrivning"/>
    <w:basedOn w:val="Normal"/>
    <w:autoRedefine/>
    <w:qFormat/>
    <w:rsid w:val="009E5641"/>
    <w:pPr>
      <w:widowControl w:val="0"/>
      <w:autoSpaceDE w:val="0"/>
      <w:autoSpaceDN w:val="0"/>
      <w:adjustRightInd w:val="0"/>
      <w:jc w:val="center"/>
      <w:textAlignment w:val="center"/>
    </w:pPr>
    <w:rPr>
      <w:rFonts w:ascii="Raleway" w:hAnsi="Raleway" w:cs="Raleway"/>
      <w:color w:val="000000"/>
      <w:sz w:val="28"/>
      <w:szCs w:val="28"/>
    </w:rPr>
  </w:style>
  <w:style w:type="paragraph" w:styleId="Sidhuvud">
    <w:name w:val="header"/>
    <w:basedOn w:val="Normal"/>
    <w:link w:val="SidhuvudChar"/>
    <w:uiPriority w:val="99"/>
    <w:unhideWhenUsed/>
    <w:rsid w:val="00400C55"/>
    <w:pPr>
      <w:tabs>
        <w:tab w:val="center" w:pos="4536"/>
        <w:tab w:val="right" w:pos="9072"/>
      </w:tabs>
    </w:pPr>
  </w:style>
  <w:style w:type="paragraph" w:customStyle="1" w:styleId="NSUbrdtext">
    <w:name w:val="NSU brödtext"/>
    <w:basedOn w:val="Normal"/>
    <w:qFormat/>
    <w:rsid w:val="004569F3"/>
    <w:rPr>
      <w:rFonts w:ascii="Arial" w:hAnsi="Arial" w:cs="Arial"/>
      <w:sz w:val="20"/>
      <w:szCs w:val="20"/>
    </w:rPr>
  </w:style>
  <w:style w:type="paragraph" w:customStyle="1" w:styleId="NSUingress">
    <w:name w:val="NSU ingress"/>
    <w:basedOn w:val="Normal"/>
    <w:qFormat/>
    <w:rsid w:val="004569F3"/>
    <w:pPr>
      <w:spacing w:line="320" w:lineRule="exact"/>
    </w:pPr>
    <w:rPr>
      <w:rFonts w:ascii="Arial" w:hAnsi="Arial" w:cs="Arial"/>
      <w:sz w:val="22"/>
      <w:szCs w:val="22"/>
    </w:rPr>
  </w:style>
  <w:style w:type="paragraph" w:customStyle="1" w:styleId="NSUrubrik1">
    <w:name w:val="NSU rubrik 1"/>
    <w:basedOn w:val="Normal"/>
    <w:qFormat/>
    <w:rsid w:val="004569F3"/>
    <w:rPr>
      <w:rFonts w:ascii="Arial" w:hAnsi="Arial" w:cs="Arial"/>
      <w:sz w:val="36"/>
      <w:szCs w:val="36"/>
    </w:rPr>
  </w:style>
  <w:style w:type="paragraph" w:customStyle="1" w:styleId="NSUrubrik2">
    <w:name w:val="NSU rubrik 2"/>
    <w:basedOn w:val="Normal"/>
    <w:qFormat/>
    <w:rsid w:val="00AF2AEF"/>
    <w:pPr>
      <w:spacing w:after="40"/>
    </w:pPr>
    <w:rPr>
      <w:rFonts w:ascii="Arial" w:hAnsi="Arial" w:cs="Arial"/>
      <w:sz w:val="28"/>
      <w:szCs w:val="28"/>
    </w:rPr>
  </w:style>
  <w:style w:type="character" w:customStyle="1" w:styleId="SidhuvudChar">
    <w:name w:val="Sidhuvud Char"/>
    <w:basedOn w:val="Standardstycketeckensnitt"/>
    <w:link w:val="Sidhuvud"/>
    <w:uiPriority w:val="99"/>
    <w:rsid w:val="00400C55"/>
  </w:style>
  <w:style w:type="paragraph" w:styleId="Sidfot">
    <w:name w:val="footer"/>
    <w:basedOn w:val="Normal"/>
    <w:link w:val="SidfotChar"/>
    <w:uiPriority w:val="99"/>
    <w:unhideWhenUsed/>
    <w:rsid w:val="00400C55"/>
    <w:pPr>
      <w:tabs>
        <w:tab w:val="center" w:pos="4536"/>
        <w:tab w:val="right" w:pos="9072"/>
      </w:tabs>
    </w:pPr>
  </w:style>
  <w:style w:type="character" w:customStyle="1" w:styleId="SidfotChar">
    <w:name w:val="Sidfot Char"/>
    <w:basedOn w:val="Standardstycketeckensnitt"/>
    <w:link w:val="Sidfot"/>
    <w:uiPriority w:val="99"/>
    <w:rsid w:val="00400C55"/>
  </w:style>
  <w:style w:type="paragraph" w:styleId="Ballongtext">
    <w:name w:val="Balloon Text"/>
    <w:basedOn w:val="Normal"/>
    <w:link w:val="BallongtextChar"/>
    <w:uiPriority w:val="99"/>
    <w:semiHidden/>
    <w:unhideWhenUsed/>
    <w:rsid w:val="00853965"/>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53965"/>
    <w:rPr>
      <w:rFonts w:ascii="Lucida Grande" w:hAnsi="Lucida Grande" w:cs="Lucida Grande"/>
      <w:sz w:val="18"/>
      <w:szCs w:val="18"/>
    </w:rPr>
  </w:style>
  <w:style w:type="paragraph" w:styleId="Liststycke">
    <w:name w:val="List Paragraph"/>
    <w:basedOn w:val="Normal"/>
    <w:uiPriority w:val="34"/>
    <w:qFormat/>
    <w:rsid w:val="00315959"/>
    <w:pPr>
      <w:spacing w:after="200" w:line="276" w:lineRule="auto"/>
      <w:ind w:left="720"/>
      <w:contextualSpacing/>
    </w:pPr>
    <w:rPr>
      <w:rFonts w:eastAsiaTheme="minorHAnsi"/>
      <w:sz w:val="22"/>
      <w:szCs w:val="22"/>
      <w:lang w:eastAsia="en-US"/>
    </w:rPr>
  </w:style>
  <w:style w:type="character" w:styleId="Betoning">
    <w:name w:val="Emphasis"/>
    <w:basedOn w:val="Standardstycketeckensnitt"/>
    <w:uiPriority w:val="20"/>
    <w:qFormat/>
    <w:rsid w:val="00AC3275"/>
    <w:rPr>
      <w:i/>
      <w:iCs/>
    </w:rPr>
  </w:style>
  <w:style w:type="character" w:customStyle="1" w:styleId="apple-converted-space">
    <w:name w:val="apple-converted-space"/>
    <w:basedOn w:val="Standardstycketeckensnitt"/>
    <w:rsid w:val="00AC3275"/>
  </w:style>
  <w:style w:type="character" w:styleId="Platshllartext">
    <w:name w:val="Placeholder Text"/>
    <w:basedOn w:val="Standardstycketeckensnitt"/>
    <w:uiPriority w:val="99"/>
    <w:semiHidden/>
    <w:rsid w:val="00E22C3E"/>
    <w:rPr>
      <w:color w:val="808080"/>
    </w:rPr>
  </w:style>
  <w:style w:type="character" w:customStyle="1" w:styleId="Rubrik1Char">
    <w:name w:val="Rubrik 1 Char"/>
    <w:basedOn w:val="Standardstycketeckensnitt"/>
    <w:link w:val="Rubrik1"/>
    <w:uiPriority w:val="9"/>
    <w:rsid w:val="00676C9C"/>
    <w:rPr>
      <w:rFonts w:asciiTheme="majorHAnsi" w:eastAsiaTheme="majorEastAsia" w:hAnsiTheme="majorHAnsi" w:cstheme="majorBidi"/>
      <w:color w:val="365F91" w:themeColor="accent1" w:themeShade="BF"/>
      <w:sz w:val="32"/>
      <w:szCs w:val="32"/>
      <w:lang w:eastAsia="en-US"/>
    </w:rPr>
  </w:style>
  <w:style w:type="character" w:customStyle="1" w:styleId="Rubrik2Char">
    <w:name w:val="Rubrik 2 Char"/>
    <w:basedOn w:val="Standardstycketeckensnitt"/>
    <w:link w:val="Rubrik2"/>
    <w:uiPriority w:val="9"/>
    <w:rsid w:val="00676C9C"/>
    <w:rPr>
      <w:rFonts w:ascii="Times New Roman" w:eastAsia="Times New Roman" w:hAnsi="Times New Roman" w:cs="Times New Roman"/>
      <w:b/>
      <w:bCs/>
      <w:sz w:val="36"/>
      <w:szCs w:val="36"/>
    </w:rPr>
  </w:style>
  <w:style w:type="character" w:styleId="Hyperlnk">
    <w:name w:val="Hyperlink"/>
    <w:basedOn w:val="Standardstycketeckensnitt"/>
    <w:uiPriority w:val="99"/>
    <w:unhideWhenUsed/>
    <w:rsid w:val="00676C9C"/>
    <w:rPr>
      <w:color w:val="0000FF" w:themeColor="hyperlink"/>
      <w:u w:val="single"/>
    </w:rPr>
  </w:style>
  <w:style w:type="paragraph" w:styleId="Normalwebb">
    <w:name w:val="Normal (Web)"/>
    <w:basedOn w:val="Normal"/>
    <w:uiPriority w:val="99"/>
    <w:unhideWhenUsed/>
    <w:rsid w:val="00676C9C"/>
    <w:pPr>
      <w:spacing w:before="100" w:beforeAutospacing="1" w:after="100" w:afterAutospacing="1"/>
    </w:pPr>
    <w:rPr>
      <w:rFonts w:ascii="Times New Roman" w:eastAsia="Times New Roman" w:hAnsi="Times New Roman" w:cs="Times New Roman"/>
    </w:rPr>
  </w:style>
  <w:style w:type="character" w:styleId="Stark">
    <w:name w:val="Strong"/>
    <w:basedOn w:val="Standardstycketeckensnitt"/>
    <w:uiPriority w:val="22"/>
    <w:qFormat/>
    <w:rsid w:val="00676C9C"/>
    <w:rPr>
      <w:b/>
      <w:bCs/>
    </w:rPr>
  </w:style>
  <w:style w:type="paragraph" w:customStyle="1" w:styleId="brodtext-svart">
    <w:name w:val="brodtext-svart"/>
    <w:basedOn w:val="Normal"/>
    <w:rsid w:val="00676C9C"/>
    <w:pPr>
      <w:spacing w:before="100" w:beforeAutospacing="1" w:after="100" w:afterAutospacing="1"/>
    </w:pPr>
    <w:rPr>
      <w:rFonts w:ascii="Times New Roman" w:eastAsia="Times New Roman" w:hAnsi="Times New Roman" w:cs="Times New Roman"/>
    </w:rPr>
  </w:style>
  <w:style w:type="paragraph" w:customStyle="1" w:styleId="paragraph">
    <w:name w:val="paragraph"/>
    <w:basedOn w:val="Normal"/>
    <w:rsid w:val="00E3604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Standardstycketeckensnitt"/>
    <w:rsid w:val="00E36045"/>
  </w:style>
  <w:style w:type="character" w:customStyle="1" w:styleId="eop">
    <w:name w:val="eop"/>
    <w:basedOn w:val="Standardstycketeckensnitt"/>
    <w:rsid w:val="00E36045"/>
  </w:style>
  <w:style w:type="table" w:styleId="Tabellrutnt">
    <w:name w:val="Table Grid"/>
    <w:basedOn w:val="Normaltabell"/>
    <w:uiPriority w:val="59"/>
    <w:rsid w:val="00E3604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11199">
      <w:bodyDiv w:val="1"/>
      <w:marLeft w:val="0"/>
      <w:marRight w:val="0"/>
      <w:marTop w:val="0"/>
      <w:marBottom w:val="0"/>
      <w:divBdr>
        <w:top w:val="none" w:sz="0" w:space="0" w:color="auto"/>
        <w:left w:val="none" w:sz="0" w:space="0" w:color="auto"/>
        <w:bottom w:val="none" w:sz="0" w:space="0" w:color="auto"/>
        <w:right w:val="none" w:sz="0" w:space="0" w:color="auto"/>
      </w:divBdr>
    </w:div>
    <w:div w:id="486828535">
      <w:bodyDiv w:val="1"/>
      <w:marLeft w:val="0"/>
      <w:marRight w:val="0"/>
      <w:marTop w:val="0"/>
      <w:marBottom w:val="0"/>
      <w:divBdr>
        <w:top w:val="none" w:sz="0" w:space="0" w:color="auto"/>
        <w:left w:val="none" w:sz="0" w:space="0" w:color="auto"/>
        <w:bottom w:val="none" w:sz="0" w:space="0" w:color="auto"/>
        <w:right w:val="none" w:sz="0" w:space="0" w:color="auto"/>
      </w:divBdr>
    </w:div>
    <w:div w:id="541554716">
      <w:bodyDiv w:val="1"/>
      <w:marLeft w:val="0"/>
      <w:marRight w:val="0"/>
      <w:marTop w:val="0"/>
      <w:marBottom w:val="0"/>
      <w:divBdr>
        <w:top w:val="none" w:sz="0" w:space="0" w:color="auto"/>
        <w:left w:val="none" w:sz="0" w:space="0" w:color="auto"/>
        <w:bottom w:val="none" w:sz="0" w:space="0" w:color="auto"/>
        <w:right w:val="none" w:sz="0" w:space="0" w:color="auto"/>
      </w:divBdr>
    </w:div>
    <w:div w:id="757673320">
      <w:bodyDiv w:val="1"/>
      <w:marLeft w:val="0"/>
      <w:marRight w:val="0"/>
      <w:marTop w:val="0"/>
      <w:marBottom w:val="0"/>
      <w:divBdr>
        <w:top w:val="none" w:sz="0" w:space="0" w:color="auto"/>
        <w:left w:val="none" w:sz="0" w:space="0" w:color="auto"/>
        <w:bottom w:val="none" w:sz="0" w:space="0" w:color="auto"/>
        <w:right w:val="none" w:sz="0" w:space="0" w:color="auto"/>
      </w:divBdr>
    </w:div>
    <w:div w:id="817846445">
      <w:bodyDiv w:val="1"/>
      <w:marLeft w:val="0"/>
      <w:marRight w:val="0"/>
      <w:marTop w:val="0"/>
      <w:marBottom w:val="0"/>
      <w:divBdr>
        <w:top w:val="none" w:sz="0" w:space="0" w:color="auto"/>
        <w:left w:val="none" w:sz="0" w:space="0" w:color="auto"/>
        <w:bottom w:val="none" w:sz="0" w:space="0" w:color="auto"/>
        <w:right w:val="none" w:sz="0" w:space="0" w:color="auto"/>
      </w:divBdr>
    </w:div>
    <w:div w:id="906649066">
      <w:bodyDiv w:val="1"/>
      <w:marLeft w:val="0"/>
      <w:marRight w:val="0"/>
      <w:marTop w:val="0"/>
      <w:marBottom w:val="0"/>
      <w:divBdr>
        <w:top w:val="none" w:sz="0" w:space="0" w:color="auto"/>
        <w:left w:val="none" w:sz="0" w:space="0" w:color="auto"/>
        <w:bottom w:val="none" w:sz="0" w:space="0" w:color="auto"/>
        <w:right w:val="none" w:sz="0" w:space="0" w:color="auto"/>
      </w:divBdr>
    </w:div>
    <w:div w:id="915162359">
      <w:bodyDiv w:val="1"/>
      <w:marLeft w:val="0"/>
      <w:marRight w:val="0"/>
      <w:marTop w:val="0"/>
      <w:marBottom w:val="0"/>
      <w:divBdr>
        <w:top w:val="none" w:sz="0" w:space="0" w:color="auto"/>
        <w:left w:val="none" w:sz="0" w:space="0" w:color="auto"/>
        <w:bottom w:val="none" w:sz="0" w:space="0" w:color="auto"/>
        <w:right w:val="none" w:sz="0" w:space="0" w:color="auto"/>
      </w:divBdr>
    </w:div>
    <w:div w:id="1234395257">
      <w:bodyDiv w:val="1"/>
      <w:marLeft w:val="0"/>
      <w:marRight w:val="0"/>
      <w:marTop w:val="0"/>
      <w:marBottom w:val="0"/>
      <w:divBdr>
        <w:top w:val="none" w:sz="0" w:space="0" w:color="auto"/>
        <w:left w:val="none" w:sz="0" w:space="0" w:color="auto"/>
        <w:bottom w:val="none" w:sz="0" w:space="0" w:color="auto"/>
        <w:right w:val="none" w:sz="0" w:space="0" w:color="auto"/>
      </w:divBdr>
    </w:div>
    <w:div w:id="1303389213">
      <w:bodyDiv w:val="1"/>
      <w:marLeft w:val="0"/>
      <w:marRight w:val="0"/>
      <w:marTop w:val="0"/>
      <w:marBottom w:val="0"/>
      <w:divBdr>
        <w:top w:val="none" w:sz="0" w:space="0" w:color="auto"/>
        <w:left w:val="none" w:sz="0" w:space="0" w:color="auto"/>
        <w:bottom w:val="none" w:sz="0" w:space="0" w:color="auto"/>
        <w:right w:val="none" w:sz="0" w:space="0" w:color="auto"/>
      </w:divBdr>
    </w:div>
    <w:div w:id="1341081537">
      <w:bodyDiv w:val="1"/>
      <w:marLeft w:val="0"/>
      <w:marRight w:val="0"/>
      <w:marTop w:val="0"/>
      <w:marBottom w:val="0"/>
      <w:divBdr>
        <w:top w:val="none" w:sz="0" w:space="0" w:color="auto"/>
        <w:left w:val="none" w:sz="0" w:space="0" w:color="auto"/>
        <w:bottom w:val="none" w:sz="0" w:space="0" w:color="auto"/>
        <w:right w:val="none" w:sz="0" w:space="0" w:color="auto"/>
      </w:divBdr>
    </w:div>
    <w:div w:id="1595167269">
      <w:bodyDiv w:val="1"/>
      <w:marLeft w:val="0"/>
      <w:marRight w:val="0"/>
      <w:marTop w:val="0"/>
      <w:marBottom w:val="0"/>
      <w:divBdr>
        <w:top w:val="none" w:sz="0" w:space="0" w:color="auto"/>
        <w:left w:val="none" w:sz="0" w:space="0" w:color="auto"/>
        <w:bottom w:val="none" w:sz="0" w:space="0" w:color="auto"/>
        <w:right w:val="none" w:sz="0" w:space="0" w:color="auto"/>
      </w:divBdr>
    </w:div>
    <w:div w:id="1768571576">
      <w:bodyDiv w:val="1"/>
      <w:marLeft w:val="0"/>
      <w:marRight w:val="0"/>
      <w:marTop w:val="0"/>
      <w:marBottom w:val="0"/>
      <w:divBdr>
        <w:top w:val="none" w:sz="0" w:space="0" w:color="auto"/>
        <w:left w:val="none" w:sz="0" w:space="0" w:color="auto"/>
        <w:bottom w:val="none" w:sz="0" w:space="0" w:color="auto"/>
        <w:right w:val="none" w:sz="0" w:space="0" w:color="auto"/>
      </w:divBdr>
    </w:div>
    <w:div w:id="1992440054">
      <w:bodyDiv w:val="1"/>
      <w:marLeft w:val="0"/>
      <w:marRight w:val="0"/>
      <w:marTop w:val="0"/>
      <w:marBottom w:val="0"/>
      <w:divBdr>
        <w:top w:val="none" w:sz="0" w:space="0" w:color="auto"/>
        <w:left w:val="none" w:sz="0" w:space="0" w:color="auto"/>
        <w:bottom w:val="none" w:sz="0" w:space="0" w:color="auto"/>
        <w:right w:val="none" w:sz="0" w:space="0" w:color="auto"/>
      </w:divBdr>
    </w:div>
    <w:div w:id="2039118305">
      <w:bodyDiv w:val="1"/>
      <w:marLeft w:val="0"/>
      <w:marRight w:val="0"/>
      <w:marTop w:val="0"/>
      <w:marBottom w:val="0"/>
      <w:divBdr>
        <w:top w:val="none" w:sz="0" w:space="0" w:color="auto"/>
        <w:left w:val="none" w:sz="0" w:space="0" w:color="auto"/>
        <w:bottom w:val="none" w:sz="0" w:space="0" w:color="auto"/>
        <w:right w:val="none" w:sz="0" w:space="0" w:color="auto"/>
      </w:divBdr>
    </w:div>
    <w:div w:id="21429151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0.png"/><Relationship Id="rId1" Type="http://schemas.openxmlformats.org/officeDocument/2006/relationships/image" Target="media/image2.png"/><Relationship Id="rId4" Type="http://schemas.openxmlformats.org/officeDocument/2006/relationships/image" Target="media/image30.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Temp\NSU_Wordmall_161219.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F34A7249D6C3646AB100388E0F70A1C" ma:contentTypeVersion="12" ma:contentTypeDescription="Create a new document." ma:contentTypeScope="" ma:versionID="0b3b918c39cdc57ad723831fd35526d6">
  <xsd:schema xmlns:xsd="http://www.w3.org/2001/XMLSchema" xmlns:xs="http://www.w3.org/2001/XMLSchema" xmlns:p="http://schemas.microsoft.com/office/2006/metadata/properties" xmlns:ns2="f766caac-0453-4e36-8d21-8b571797dfa2" xmlns:ns3="63317d63-9d53-4fbc-92cf-c64e0d0dc8f1" targetNamespace="http://schemas.microsoft.com/office/2006/metadata/properties" ma:root="true" ma:fieldsID="57479830a0f62b85386343f40a6abd4c" ns2:_="" ns3:_="">
    <xsd:import namespace="f766caac-0453-4e36-8d21-8b571797dfa2"/>
    <xsd:import namespace="63317d63-9d53-4fbc-92cf-c64e0d0dc8f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6caac-0453-4e36-8d21-8b571797df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317d63-9d53-4fbc-92cf-c64e0d0dc8f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F0EDFE-8F16-473D-AFFC-D2862ADB47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EB2768-64BD-4FBF-85EE-B60478B2D868}">
  <ds:schemaRefs>
    <ds:schemaRef ds:uri="http://schemas.openxmlformats.org/officeDocument/2006/bibliography"/>
  </ds:schemaRefs>
</ds:datastoreItem>
</file>

<file path=customXml/itemProps3.xml><?xml version="1.0" encoding="utf-8"?>
<ds:datastoreItem xmlns:ds="http://schemas.openxmlformats.org/officeDocument/2006/customXml" ds:itemID="{78642474-6C5E-461E-83C9-E893602C1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66caac-0453-4e36-8d21-8b571797dfa2"/>
    <ds:schemaRef ds:uri="63317d63-9d53-4fbc-92cf-c64e0d0dc8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207356-9353-4B5A-9FCC-78584341DD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C:\Users\Admin\AppData\Local\Temp\NSU_Wordmall_161219.dotx</Template>
  <TotalTime>1</TotalTime>
  <Pages>2</Pages>
  <Words>530</Words>
  <Characters>2810</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Happiend</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Nino Baraka</cp:lastModifiedBy>
  <cp:revision>2</cp:revision>
  <cp:lastPrinted>2016-12-15T09:58:00Z</cp:lastPrinted>
  <dcterms:created xsi:type="dcterms:W3CDTF">2022-02-14T05:45:00Z</dcterms:created>
  <dcterms:modified xsi:type="dcterms:W3CDTF">2022-02-14T05:45:00Z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0x010100FF34A7249D6C3646AB100388E0F70A1C</vt:lpwstr>
  </property>
</Properties>
</file>